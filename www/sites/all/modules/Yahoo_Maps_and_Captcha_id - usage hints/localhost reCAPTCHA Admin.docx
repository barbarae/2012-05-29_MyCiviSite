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0"/>
          <w:szCs w:val="0"/>
        </w:rPr>
      </w:pPr>
      <w:rPr/>
      <w:r>
        <w:rPr/>
        <w:pict>
          <v:shape style="position:absolute;margin-left:48pt;margin-top:66pt;width:130.5pt;height:73.5pt;mso-position-horizontal-relative:page;mso-position-vertical-relative:page;z-index:-131" type="#_x0000_t75">
            <v:imagedata r:id="rId5" o:title=""/>
          </v:shape>
        </w:pict>
      </w:r>
      <w:r>
        <w:rPr/>
        <w:pict>
          <v:shape style="position:absolute;margin-left:325.5pt;margin-top:0pt;width:285pt;height:12pt;mso-position-horizontal-relative:page;mso-position-vertical-relative:page;z-index:-130" type="#_x0000_t75">
            <v:imagedata r:id="rId6" o:title=""/>
          </v:shape>
        </w:pict>
      </w:r>
      <w:r>
        <w:rPr/>
        <w:pict>
          <v:shape style="position:absolute;margin-left:328.5pt;margin-top:39pt;width:244.5pt;height:15pt;mso-position-horizontal-relative:page;mso-position-vertical-relative:page;z-index:-129" type="#_x0000_t75">
            <v:imagedata r:id="rId7" o:title=""/>
          </v:shape>
        </w:pict>
      </w:r>
      <w:r>
        <w:rPr/>
        <w:pict>
          <v:shape style="position:absolute;margin-left:195pt;margin-top:93pt;width:49.5pt;height:10.5pt;mso-position-horizontal-relative:page;mso-position-vertical-relative:page;z-index:-128" type="#_x0000_t75">
            <v:imagedata r:id="rId8" o:title=""/>
          </v:shape>
        </w:pict>
      </w:r>
      <w:r>
        <w:rPr/>
        <w:pict>
          <v:shape style="position:absolute;margin-left:202.5pt;margin-top:175.5pt;width:51pt;height:10.5pt;mso-position-horizontal-relative:page;mso-position-vertical-relative:page;z-index:-127" type="#_x0000_t75">
            <v:imagedata r:id="rId9" o:title=""/>
          </v:shape>
        </w:pict>
      </w:r>
      <w:r>
        <w:rPr/>
        <w:pict>
          <v:shape style="position:absolute;margin-left:286.5pt;margin-top:225pt;width:207pt;height:10.5pt;mso-position-horizontal-relative:page;mso-position-vertical-relative:page;z-index:-126" type="#_x0000_t75">
            <v:imagedata r:id="rId10" o:title=""/>
          </v:shape>
        </w:pict>
      </w:r>
      <w:r>
        <w:rPr/>
        <w:pict>
          <v:shape style="position:absolute;margin-left:202.5pt;margin-top:319.5pt;width:51pt;height:9pt;mso-position-horizontal-relative:page;mso-position-vertical-relative:page;z-index:-125" type="#_x0000_t75">
            <v:imagedata r:id="rId11" o:title=""/>
          </v:shape>
        </w:pict>
      </w:r>
      <w:r>
        <w:rPr/>
        <w:pict>
          <v:group style="position:absolute;margin-left:196.5pt;margin-top:477.75pt;width:56.25pt;height:.1pt;mso-position-horizontal-relative:page;mso-position-vertical-relative:page;z-index:-124" coordorigin="3930,9555" coordsize="1125,2">
            <v:shape style="position:absolute;left:3930;top:9555;width:1125;height:2" coordorigin="3930,9555" coordsize="1125,0" path="m3930,9555l5055,9555e" filled="f" stroked="t" strokeweight="1.5pt" strokecolor="#000000">
              <v:path arrowok="t"/>
            </v:shape>
          </v:group>
          <w10:wrap type="none"/>
        </w:pict>
      </w:r>
      <w:r>
        <w:rPr/>
        <w:pict>
          <v:group style="position:absolute;margin-left:293.25pt;margin-top:477.75pt;width:44.25pt;height:.1pt;mso-position-horizontal-relative:page;mso-position-vertical-relative:page;z-index:-123" coordorigin="5865,9555" coordsize="885,2">
            <v:shape style="position:absolute;left:5865;top:9555;width:885;height:2" coordorigin="5865,9555" coordsize="885,0" path="m5865,9555l6750,9555e" filled="f" stroked="t" strokeweight="1.5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-1pt;margin-top:.300926pt;width:131.675846pt;height:12.5pt;mso-position-horizontal-relative:page;mso-position-vertical-relative:page;z-index:-122" type="#_x0000_t202" filled="f" stroked="f">
            <v:textbox inset="0,0,0,0">
              <w:txbxContent>
                <w:p>
                  <w:pPr>
                    <w:spacing w:before="0" w:after="0" w:line="234" w:lineRule="exact"/>
                    <w:ind w:left="20" w:right="-51"/>
                    <w:jc w:val="left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1"/>
                      <w:szCs w:val="21"/>
                      <w:spacing w:val="0"/>
                      <w:w w:val="100"/>
                    </w:rPr>
                    <w:t>localhoat</w:t>
                  </w:r>
                  <w:r>
                    <w:rPr>
                      <w:rFonts w:ascii="Times New Roman" w:hAnsi="Times New Roman" w:cs="Times New Roman" w:eastAsia="Times New Roman"/>
                      <w:sz w:val="21"/>
                      <w:szCs w:val="21"/>
                      <w:spacing w:val="15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1"/>
                      <w:szCs w:val="21"/>
                      <w:spacing w:val="0"/>
                      <w:w w:val="107"/>
                    </w:rPr>
                    <w:t>raCAPTCHAAihln</w:t>
                  </w:r>
                  <w:r>
                    <w:rPr>
                      <w:rFonts w:ascii="Times New Roman" w:hAnsi="Times New Roman" w:cs="Times New Roman" w:eastAsia="Times New Roman"/>
                      <w:sz w:val="21"/>
                      <w:szCs w:val="21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3pt;margin-top:125.08654pt;width:67.125163pt;height:13pt;mso-position-horizontal-relative:page;mso-position-vertical-relative:page;z-index:-121" type="#_x0000_t202" filled="f" stroked="f">
            <v:textbox inset="0,0,0,0">
              <w:txbxContent>
                <w:p>
                  <w:pPr>
                    <w:spacing w:before="0" w:after="0" w:line="245" w:lineRule="exact"/>
                    <w:ind w:left="20" w:right="-53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Pr/>
                  <w:r>
                    <w:rPr>
                      <w:rFonts w:ascii="Arial" w:hAnsi="Arial" w:cs="Arial" w:eastAsia="Arial"/>
                      <w:sz w:val="21"/>
                      <w:szCs w:val="21"/>
                      <w:w w:val="105"/>
                    </w:rPr>
                    <w:t>Dotnll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9"/>
                      <w:w w:val="106"/>
                    </w:rPr>
                    <w:t>n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spacing w:val="0"/>
                      <w:w w:val="259"/>
                      <w:b/>
                      <w:bCs/>
                    </w:rPr>
                    <w:t>N-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6.25pt;margin-top:125.491699pt;width:193.521352pt;height:29.840535pt;mso-position-horizontal-relative:page;mso-position-vertical-relative:page;z-index:-120" type="#_x0000_t202" filled="f" stroked="f">
            <v:textbox inset="0,0,0,0">
              <w:txbxContent>
                <w:p>
                  <w:pPr>
                    <w:spacing w:before="0" w:after="0" w:line="235" w:lineRule="exact"/>
                    <w:ind w:left="20" w:right="-20"/>
                    <w:jc w:val="left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  <w:rPr/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79"/>
                    </w:rPr>
                    <w:t>10Clllho81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100"/>
                    </w:rPr>
                  </w:r>
                </w:p>
                <w:p>
                  <w:pPr>
                    <w:spacing w:before="14" w:after="0" w:line="240" w:lineRule="auto"/>
                    <w:ind w:left="20" w:right="-64"/>
                    <w:jc w:val="left"/>
                    <w:tabs>
                      <w:tab w:pos="3160" w:val="left"/>
                    </w:tabs>
                    <w:rPr>
                      <w:rFonts w:ascii="Times New Roman" w:hAnsi="Times New Roman" w:cs="Times New Roman" w:eastAsia="Times New Roman"/>
                      <w:sz w:val="29"/>
                      <w:szCs w:val="29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w w:val="94"/>
                    </w:rPr>
                    <w:t>'IIII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w w:val="93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-25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23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-15"/>
                      <w:w w:val="123"/>
                    </w:rPr>
                    <w:t>•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-12"/>
                      <w:w w:val="214"/>
                    </w:rPr>
                    <w:t>•</w:t>
                  </w:r>
                  <w:r>
                    <w:rPr>
                      <w:rFonts w:ascii="Arial" w:hAnsi="Arial" w:cs="Arial" w:eastAsia="Arial"/>
                      <w:sz w:val="23"/>
                      <w:szCs w:val="23"/>
                      <w:spacing w:val="0"/>
                      <w:w w:val="75"/>
                    </w:rPr>
                    <w:t>alobaJIIIW</w:t>
                  </w:r>
                  <w:r>
                    <w:rPr>
                      <w:rFonts w:ascii="Arial" w:hAnsi="Arial" w:cs="Arial" w:eastAsia="Arial"/>
                      <w:sz w:val="23"/>
                      <w:szCs w:val="23"/>
                      <w:spacing w:val="-25"/>
                      <w:w w:val="75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263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-32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53"/>
                    </w:rPr>
                    <w:t>1101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-17"/>
                      <w:w w:val="53"/>
                    </w:rPr>
                    <w:t>1</w:t>
                  </w:r>
                  <w:r>
                    <w:rPr>
                      <w:rFonts w:ascii="Arial" w:hAnsi="Arial" w:cs="Arial" w:eastAsia="Arial"/>
                      <w:sz w:val="19"/>
                      <w:szCs w:val="19"/>
                      <w:spacing w:val="0"/>
                      <w:w w:val="172"/>
                    </w:rPr>
                    <w:t>WGi</w:t>
                  </w:r>
                  <w:r>
                    <w:rPr>
                      <w:rFonts w:ascii="Arial" w:hAnsi="Arial" w:cs="Arial" w:eastAsia="Arial"/>
                      <w:sz w:val="19"/>
                      <w:szCs w:val="19"/>
                      <w:spacing w:val="-9"/>
                      <w:w w:val="173"/>
                    </w:rPr>
                    <w:t>k</w:t>
                  </w:r>
                  <w:r>
                    <w:rPr>
                      <w:rFonts w:ascii="Arial" w:hAnsi="Arial" w:cs="Arial" w:eastAsia="Arial"/>
                      <w:sz w:val="19"/>
                      <w:szCs w:val="19"/>
                      <w:spacing w:val="-54"/>
                      <w:w w:val="173"/>
                    </w:rPr>
                    <w:t>-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12"/>
                    </w:rPr>
                    <w:t>all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  <w:tab/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9"/>
                      <w:szCs w:val="29"/>
                      <w:spacing w:val="0"/>
                      <w:w w:val="78"/>
                    </w:rPr>
                    <w:t>dam..._</w:t>
                  </w:r>
                  <w:r>
                    <w:rPr>
                      <w:rFonts w:ascii="Times New Roman" w:hAnsi="Times New Roman" w:cs="Times New Roman" w:eastAsia="Times New Roman"/>
                      <w:sz w:val="29"/>
                      <w:szCs w:val="29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5pt;margin-top:151.802017pt;width:88.307515pt;height:101.651252pt;mso-position-horizontal-relative:page;mso-position-vertical-relative:page;z-index:-119" type="#_x0000_t202" filled="f" stroked="f">
            <v:textbox inset="0,0,0,0">
              <w:txbxContent>
                <w:p>
                  <w:pPr>
                    <w:spacing w:before="0" w:after="0" w:line="214" w:lineRule="exact"/>
                    <w:ind w:left="35" w:right="-20"/>
                    <w:jc w:val="left"/>
                    <w:rPr>
                      <w:rFonts w:ascii="Arial" w:hAnsi="Arial" w:cs="Arial" w:eastAsia="Arial"/>
                      <w:sz w:val="19"/>
                      <w:szCs w:val="19"/>
                    </w:rPr>
                  </w:pPr>
                  <w:rPr/>
                  <w:r>
                    <w:rPr>
                      <w:rFonts w:ascii="Arial" w:hAnsi="Arial" w:cs="Arial" w:eastAsia="Arial"/>
                      <w:sz w:val="19"/>
                      <w:szCs w:val="19"/>
                      <w:color w:val="B51600"/>
                      <w:spacing w:val="0"/>
                      <w:w w:val="103"/>
                      <w:b/>
                      <w:bCs/>
                    </w:rPr>
                    <w:t>HOIII!</w:t>
                  </w:r>
                  <w:r>
                    <w:rPr>
                      <w:rFonts w:ascii="Arial" w:hAnsi="Arial" w:cs="Arial" w:eastAsia="Arial"/>
                      <w:sz w:val="19"/>
                      <w:szCs w:val="19"/>
                      <w:color w:val="000000"/>
                      <w:spacing w:val="0"/>
                      <w:w w:val="100"/>
                    </w:rPr>
                  </w:r>
                </w:p>
                <w:p>
                  <w:pPr>
                    <w:spacing w:before="81" w:after="0" w:line="240" w:lineRule="auto"/>
                    <w:ind w:left="20" w:right="-49"/>
                    <w:jc w:val="left"/>
                    <w:rPr>
                      <w:rFonts w:ascii="Arial" w:hAnsi="Arial" w:cs="Arial" w:eastAsia="Arial"/>
                      <w:sz w:val="19"/>
                      <w:szCs w:val="19"/>
                    </w:rPr>
                  </w:pPr>
                  <w:rPr/>
                  <w:r>
                    <w:rPr>
                      <w:rFonts w:ascii="Arial" w:hAnsi="Arial" w:cs="Arial" w:eastAsia="Arial"/>
                      <w:sz w:val="19"/>
                      <w:szCs w:val="19"/>
                      <w:color w:val="B51600"/>
                      <w:w w:val="91"/>
                    </w:rPr>
                    <w:t>WHA</w:t>
                  </w:r>
                  <w:r>
                    <w:rPr>
                      <w:rFonts w:ascii="Arial" w:hAnsi="Arial" w:cs="Arial" w:eastAsia="Arial"/>
                      <w:sz w:val="19"/>
                      <w:szCs w:val="19"/>
                      <w:color w:val="B51600"/>
                      <w:spacing w:val="8"/>
                      <w:w w:val="91"/>
                    </w:rPr>
                    <w:t>T</w:t>
                  </w:r>
                  <w:r>
                    <w:rPr>
                      <w:rFonts w:ascii="Arial" w:hAnsi="Arial" w:cs="Arial" w:eastAsia="Arial"/>
                      <w:sz w:val="19"/>
                      <w:szCs w:val="19"/>
                      <w:color w:val="B51600"/>
                      <w:spacing w:val="0"/>
                      <w:w w:val="90"/>
                    </w:rPr>
                    <w:t>1</w:t>
                  </w:r>
                  <w:r>
                    <w:rPr>
                      <w:rFonts w:ascii="Arial" w:hAnsi="Arial" w:cs="Arial" w:eastAsia="Arial"/>
                      <w:sz w:val="19"/>
                      <w:szCs w:val="19"/>
                      <w:color w:val="B51600"/>
                      <w:spacing w:val="13"/>
                      <w:w w:val="90"/>
                    </w:rPr>
                    <w:t>8</w:t>
                  </w:r>
                  <w:r>
                    <w:rPr>
                      <w:rFonts w:ascii="Arial" w:hAnsi="Arial" w:cs="Arial" w:eastAsia="Arial"/>
                      <w:sz w:val="19"/>
                      <w:szCs w:val="19"/>
                      <w:color w:val="B51600"/>
                      <w:spacing w:val="0"/>
                      <w:w w:val="93"/>
                    </w:rPr>
                    <w:t>nCAPTCICA</w:t>
                  </w:r>
                  <w:r>
                    <w:rPr>
                      <w:rFonts w:ascii="Arial" w:hAnsi="Arial" w:cs="Arial" w:eastAsia="Arial"/>
                      <w:sz w:val="19"/>
                      <w:szCs w:val="19"/>
                      <w:color w:val="000000"/>
                      <w:spacing w:val="0"/>
                      <w:w w:val="100"/>
                    </w:rPr>
                  </w:r>
                </w:p>
                <w:p>
                  <w:pPr>
                    <w:spacing w:before="81" w:after="0" w:line="240" w:lineRule="auto"/>
                    <w:ind w:left="20" w:right="-20"/>
                    <w:jc w:val="left"/>
                    <w:rPr>
                      <w:rFonts w:ascii="Arial" w:hAnsi="Arial" w:cs="Arial" w:eastAsia="Arial"/>
                      <w:sz w:val="19"/>
                      <w:szCs w:val="19"/>
                    </w:rPr>
                  </w:pPr>
                  <w:rPr/>
                  <w:r>
                    <w:rPr>
                      <w:rFonts w:ascii="Arial" w:hAnsi="Arial" w:cs="Arial" w:eastAsia="Arial"/>
                      <w:sz w:val="19"/>
                      <w:szCs w:val="19"/>
                      <w:color w:val="B51600"/>
                      <w:spacing w:val="0"/>
                      <w:w w:val="100"/>
                    </w:rPr>
                    <w:t>01!1</w:t>
                  </w:r>
                  <w:r>
                    <w:rPr>
                      <w:rFonts w:ascii="Arial" w:hAnsi="Arial" w:cs="Arial" w:eastAsia="Arial"/>
                      <w:sz w:val="19"/>
                      <w:szCs w:val="19"/>
                      <w:color w:val="B51600"/>
                      <w:spacing w:val="8"/>
                      <w:w w:val="100"/>
                    </w:rPr>
                    <w:t>'</w:t>
                  </w:r>
                  <w:r>
                    <w:rPr>
                      <w:rFonts w:ascii="Arial" w:hAnsi="Arial" w:cs="Arial" w:eastAsia="Arial"/>
                      <w:sz w:val="19"/>
                      <w:szCs w:val="19"/>
                      <w:color w:val="B51600"/>
                      <w:spacing w:val="0"/>
                      <w:w w:val="100"/>
                    </w:rPr>
                    <w:t>nCAPTCICA</w:t>
                  </w:r>
                  <w:r>
                    <w:rPr>
                      <w:rFonts w:ascii="Arial" w:hAnsi="Arial" w:cs="Arial" w:eastAsia="Arial"/>
                      <w:sz w:val="19"/>
                      <w:szCs w:val="19"/>
                      <w:color w:val="000000"/>
                      <w:spacing w:val="0"/>
                      <w:w w:val="100"/>
                    </w:rPr>
                  </w:r>
                </w:p>
                <w:p>
                  <w:pPr>
                    <w:spacing w:before="73" w:after="0" w:line="312" w:lineRule="auto"/>
                    <w:ind w:left="260" w:right="543" w:firstLine="-225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w w:val="94"/>
                    </w:rPr>
                    <w:t>II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12"/>
                      <w:w w:val="94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91"/>
                    </w:rPr>
                    <w:t>ACCGUIII'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9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B51600"/>
                      <w:spacing w:val="0"/>
                      <w:w w:val="126"/>
                    </w:rPr>
                    <w:t>IIYim!l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000000"/>
                      <w:spacing w:val="0"/>
                      <w:w w:val="100"/>
                    </w:rPr>
                  </w:r>
                </w:p>
                <w:p>
                  <w:pPr>
                    <w:spacing w:before="2" w:after="0" w:line="240" w:lineRule="auto"/>
                    <w:ind w:left="35" w:right="-20"/>
                    <w:jc w:val="left"/>
                    <w:rPr>
                      <w:rFonts w:ascii="Arial" w:hAnsi="Arial" w:cs="Arial" w:eastAsia="Arial"/>
                      <w:sz w:val="19"/>
                      <w:szCs w:val="19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B51600"/>
                      <w:spacing w:val="0"/>
                      <w:w w:val="100"/>
                    </w:rPr>
                    <w:t>!MA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B51600"/>
                      <w:spacing w:val="11"/>
                      <w:w w:val="100"/>
                    </w:rPr>
                    <w:t>L</w:t>
                  </w:r>
                  <w:r>
                    <w:rPr>
                      <w:rFonts w:ascii="Arial" w:hAnsi="Arial" w:cs="Arial" w:eastAsia="Arial"/>
                      <w:sz w:val="19"/>
                      <w:szCs w:val="19"/>
                      <w:color w:val="B51600"/>
                      <w:spacing w:val="0"/>
                      <w:w w:val="100"/>
                    </w:rPr>
                    <w:t>PRO'II!CTION</w:t>
                  </w:r>
                  <w:r>
                    <w:rPr>
                      <w:rFonts w:ascii="Arial" w:hAnsi="Arial" w:cs="Arial" w:eastAsia="Arial"/>
                      <w:sz w:val="19"/>
                      <w:szCs w:val="19"/>
                      <w:color w:val="000000"/>
                      <w:spacing w:val="0"/>
                      <w:w w:val="100"/>
                    </w:rPr>
                  </w:r>
                </w:p>
                <w:p>
                  <w:pPr>
                    <w:spacing w:before="70" w:after="0" w:line="240" w:lineRule="auto"/>
                    <w:ind w:left="35" w:right="-2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B51600"/>
                      <w:spacing w:val="0"/>
                      <w:w w:val="111"/>
                    </w:rPr>
                    <w:t>ll!IOURCY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6.25pt;margin-top:173.89859pt;width:218.446184pt;height:30.054674pt;mso-position-horizontal-relative:page;mso-position-vertical-relative:page;z-index:-118" type="#_x0000_t202" filled="f" stroked="f">
            <v:textbox inset="0,0,0,0">
              <w:txbxContent>
                <w:p>
                  <w:pPr>
                    <w:spacing w:before="0" w:after="0" w:line="245" w:lineRule="exact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spacing w:val="0"/>
                      <w:w w:val="100"/>
                    </w:rPr>
                    <w:t>81.fa.cM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spacing w:val="9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spacing w:val="0"/>
                      <w:w w:val="100"/>
                    </w:rPr>
                    <w:t>.•.&amp;.&amp;.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spacing w:val="7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spacing w:val="0"/>
                      <w:w w:val="101"/>
                    </w:rPr>
                    <w:t>1.zQ!FzOH&amp;aliNI9cPI..uh60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spacing w:val="0"/>
                      <w:w w:val="100"/>
                    </w:rPr>
                  </w:r>
                </w:p>
                <w:p>
                  <w:pPr>
                    <w:spacing w:before="1" w:after="0" w:line="110" w:lineRule="exact"/>
                    <w:jc w:val="left"/>
                    <w:rPr>
                      <w:sz w:val="11"/>
                      <w:szCs w:val="11"/>
                    </w:rPr>
                  </w:pPr>
                  <w:rPr/>
                  <w:r>
                    <w:rPr>
                      <w:sz w:val="11"/>
                      <w:szCs w:val="11"/>
                    </w:rPr>
                  </w:r>
                </w:p>
                <w:p>
                  <w:pPr>
                    <w:spacing w:before="0" w:after="0" w:line="240" w:lineRule="auto"/>
                    <w:ind w:left="20" w:right="-50"/>
                    <w:jc w:val="left"/>
                    <w:rPr>
                      <w:rFonts w:ascii="Arial" w:hAnsi="Arial" w:cs="Arial" w:eastAsia="Arial"/>
                      <w:sz w:val="19"/>
                      <w:szCs w:val="19"/>
                    </w:rPr>
                  </w:pPr>
                  <w:rPr/>
                  <w:r>
                    <w:rPr>
                      <w:rFonts w:ascii="Arial" w:hAnsi="Arial" w:cs="Arial" w:eastAsia="Arial"/>
                      <w:sz w:val="19"/>
                      <w:szCs w:val="19"/>
                      <w:spacing w:val="0"/>
                      <w:w w:val="134"/>
                    </w:rPr>
                    <w:t>U..IN</w:t>
                  </w:r>
                  <w:r>
                    <w:rPr>
                      <w:rFonts w:ascii="Arial" w:hAnsi="Arial" w:cs="Arial" w:eastAsia="Arial"/>
                      <w:sz w:val="19"/>
                      <w:szCs w:val="19"/>
                      <w:spacing w:val="9"/>
                      <w:w w:val="134"/>
                    </w:rPr>
                    <w:t>e</w:t>
                  </w:r>
                  <w:r>
                    <w:rPr>
                      <w:rFonts w:ascii="Arial" w:hAnsi="Arial" w:cs="Arial" w:eastAsia="Arial"/>
                      <w:sz w:val="19"/>
                      <w:szCs w:val="19"/>
                      <w:spacing w:val="0"/>
                      <w:w w:val="134"/>
                    </w:rPr>
                    <w:t>lllt</w:t>
                  </w:r>
                  <w:r>
                    <w:rPr>
                      <w:rFonts w:ascii="Arial" w:hAnsi="Arial" w:cs="Arial" w:eastAsia="Arial"/>
                      <w:sz w:val="19"/>
                      <w:szCs w:val="19"/>
                      <w:spacing w:val="-11"/>
                      <w:w w:val="134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34"/>
                    </w:rPr>
                    <w:t>JmiS•c:odt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-34"/>
                      <w:w w:val="13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9"/>
                      <w:szCs w:val="19"/>
                      <w:spacing w:val="0"/>
                      <w:w w:val="100"/>
                    </w:rPr>
                    <w:t>that</w:t>
                  </w:r>
                  <w:r>
                    <w:rPr>
                      <w:rFonts w:ascii="Times New Roman" w:hAnsi="Times New Roman" w:cs="Times New Roman" w:eastAsia="Times New Roman"/>
                      <w:sz w:val="19"/>
                      <w:szCs w:val="19"/>
                      <w:spacing w:val="-17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9"/>
                      <w:szCs w:val="19"/>
                      <w:spacing w:val="0"/>
                      <w:w w:val="116"/>
                      <w:b/>
                      <w:bCs/>
                    </w:rPr>
                    <w:t>la..ve</w:t>
                  </w:r>
                  <w:r>
                    <w:rPr>
                      <w:rFonts w:ascii="Arial" w:hAnsi="Arial" w:cs="Arial" w:eastAsia="Arial"/>
                      <w:sz w:val="19"/>
                      <w:szCs w:val="19"/>
                      <w:spacing w:val="-5"/>
                      <w:w w:val="116"/>
                      <w:b/>
                      <w:bCs/>
                    </w:rPr>
                    <w:t>d</w:t>
                  </w:r>
                  <w:r>
                    <w:rPr>
                      <w:rFonts w:ascii="Arial" w:hAnsi="Arial" w:cs="Arial" w:eastAsia="Arial"/>
                      <w:sz w:val="19"/>
                      <w:szCs w:val="19"/>
                      <w:spacing w:val="0"/>
                      <w:w w:val="139"/>
                    </w:rPr>
                    <w:t>ID</w:t>
                  </w:r>
                  <w:r>
                    <w:rPr>
                      <w:rFonts w:ascii="Arial" w:hAnsi="Arial" w:cs="Arial" w:eastAsia="Arial"/>
                      <w:sz w:val="19"/>
                      <w:szCs w:val="19"/>
                      <w:spacing w:val="0"/>
                      <w:w w:val="140"/>
                    </w:rPr>
                    <w:t>)</w:t>
                  </w:r>
                  <w:r>
                    <w:rPr>
                      <w:rFonts w:ascii="Arial" w:hAnsi="Arial" w:cs="Arial" w:eastAsia="Arial"/>
                      <w:sz w:val="19"/>
                      <w:szCs w:val="19"/>
                      <w:spacing w:val="0"/>
                      <w:w w:val="139"/>
                    </w:rPr>
                    <w:t>'Qur.-</w:t>
                  </w:r>
                  <w:r>
                    <w:rPr>
                      <w:rFonts w:ascii="Arial" w:hAnsi="Arial" w:cs="Arial" w:eastAsia="Arial"/>
                      <w:sz w:val="19"/>
                      <w:szCs w:val="19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3pt;margin-top:223.741699pt;width:56.030322pt;height:12.5pt;mso-position-horizontal-relative:page;mso-position-vertical-relative:page;z-index:-117" type="#_x0000_t202" filled="f" stroked="f">
            <v:textbox inset="0,0,0,0">
              <w:txbxContent>
                <w:p>
                  <w:pPr>
                    <w:spacing w:before="0" w:after="0" w:line="235" w:lineRule="exact"/>
                    <w:ind w:left="20" w:right="-51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1"/>
                      <w:szCs w:val="21"/>
                      <w:w w:val="83"/>
                    </w:rPr>
                    <w:t>Pr!WIII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12"/>
                      <w:w w:val="84"/>
                    </w:rPr>
                    <w:t>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29"/>
                    </w:rPr>
                    <w:t>Kly: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6.25pt;margin-top:239.371063pt;width:277.667041pt;height:27.430944pt;mso-position-horizontal-relative:page;mso-position-vertical-relative:page;z-index:-116" type="#_x0000_t202" filled="f" stroked="f">
            <v:textbox inset="0,0,0,0">
              <w:txbxContent>
                <w:p>
                  <w:pPr>
                    <w:spacing w:before="0" w:after="0" w:line="276" w:lineRule="exact"/>
                    <w:ind w:left="20" w:right="-58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9"/>
                      <w:szCs w:val="19"/>
                      <w:spacing w:val="0"/>
                      <w:w w:val="100"/>
                    </w:rPr>
                    <w:t>U..INellotw</w:t>
                  </w:r>
                  <w:r>
                    <w:rPr>
                      <w:rFonts w:ascii="Arial" w:hAnsi="Arial" w:cs="Arial" w:eastAsia="Arial"/>
                      <w:sz w:val="19"/>
                      <w:szCs w:val="19"/>
                      <w:spacing w:val="5"/>
                      <w:w w:val="100"/>
                    </w:rPr>
                    <w:t>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Cllii"IIUntatn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g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2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59"/>
                    </w:rPr>
                    <w:t>li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59"/>
                    </w:rPr>
                    <w:t>t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-1"/>
                      <w:w w:val="159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91"/>
                    </w:rPr>
                    <w:t>aa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-8"/>
                      <w:w w:val="91"/>
                    </w:rPr>
                    <w:t>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61"/>
                    </w:rPr>
                    <w:t>!IQUr-ln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-9"/>
                      <w:w w:val="162"/>
                    </w:rPr>
                    <w:t>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204"/>
                    </w:rPr>
                    <w:t>our-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-4"/>
                      <w:w w:val="204"/>
                    </w:rPr>
                    <w:t>.</w:t>
                  </w:r>
                  <w:r>
                    <w:rPr>
                      <w:rFonts w:ascii="Arial" w:hAnsi="Arial" w:cs="Arial" w:eastAsia="Arial"/>
                      <w:sz w:val="25"/>
                      <w:szCs w:val="25"/>
                      <w:spacing w:val="0"/>
                      <w:w w:val="117"/>
                    </w:rPr>
                    <w:t>a</w:t>
                  </w:r>
                  <w:r>
                    <w:rPr>
                      <w:rFonts w:ascii="Arial" w:hAnsi="Arial" w:cs="Arial" w:eastAsia="Arial"/>
                      <w:sz w:val="25"/>
                      <w:szCs w:val="25"/>
                      <w:spacing w:val="-6"/>
                      <w:w w:val="117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19"/>
                    </w:rPr>
                    <w:t>IUN</w:t>
                  </w:r>
                  <w:r>
                    <w:rPr>
                      <w:rFonts w:ascii="Times New Roman" w:hAnsi="Times New Roman" w:cs="Times New Roman" w:eastAsia="Times New Roman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39" w:after="0" w:line="240" w:lineRule="auto"/>
                    <w:ind w:left="20" w:right="-20"/>
                    <w:jc w:val="left"/>
                    <w:rPr>
                      <w:rFonts w:ascii="Arial" w:hAnsi="Arial" w:cs="Arial" w:eastAsia="Arial"/>
                      <w:sz w:val="19"/>
                      <w:szCs w:val="19"/>
                    </w:rPr>
                  </w:pPr>
                  <w:rPr/>
                  <w:r>
                    <w:rPr>
                      <w:rFonts w:ascii="Arial" w:hAnsi="Arial" w:cs="Arial" w:eastAsia="Arial"/>
                      <w:sz w:val="19"/>
                      <w:szCs w:val="19"/>
                      <w:spacing w:val="0"/>
                      <w:w w:val="161"/>
                    </w:rPr>
                    <w:t>IDicMplta-</w:t>
                  </w:r>
                  <w:r>
                    <w:rPr>
                      <w:rFonts w:ascii="Arial" w:hAnsi="Arial" w:cs="Arial" w:eastAsia="Arial"/>
                      <w:sz w:val="19"/>
                      <w:szCs w:val="19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7pt;margin-top:284.715912pt;width:36.42696pt;height:15pt;mso-position-horizontal-relative:page;mso-position-vertical-relative:page;z-index:-115" type="#_x0000_t202" filled="f" stroked="f">
            <v:textbox inset="0,0,0,0">
              <w:txbxContent>
                <w:p>
                  <w:pPr>
                    <w:spacing w:before="0" w:after="0" w:line="286" w:lineRule="exact"/>
                    <w:ind w:left="20" w:right="-59"/>
                    <w:jc w:val="left"/>
                    <w:rPr>
                      <w:rFonts w:ascii="Arial" w:hAnsi="Arial" w:cs="Arial" w:eastAsia="Arial"/>
                      <w:sz w:val="26"/>
                      <w:szCs w:val="2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9"/>
                      <w:szCs w:val="19"/>
                      <w:color w:val="B51600"/>
                      <w:spacing w:val="0"/>
                      <w:w w:val="100"/>
                    </w:rPr>
                    <w:t>De!ott</w:t>
                  </w:r>
                  <w:r>
                    <w:rPr>
                      <w:rFonts w:ascii="Times New Roman" w:hAnsi="Times New Roman" w:cs="Times New Roman" w:eastAsia="Times New Roman"/>
                      <w:sz w:val="19"/>
                      <w:szCs w:val="19"/>
                      <w:color w:val="B51600"/>
                      <w:spacing w:val="33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6"/>
                      <w:szCs w:val="26"/>
                      <w:color w:val="B51600"/>
                      <w:spacing w:val="0"/>
                      <w:w w:val="82"/>
                    </w:rPr>
                    <w:t>u</w:t>
                  </w:r>
                  <w:r>
                    <w:rPr>
                      <w:rFonts w:ascii="Arial" w:hAnsi="Arial" w:cs="Arial" w:eastAsia="Arial"/>
                      <w:sz w:val="26"/>
                      <w:szCs w:val="26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9.5pt;margin-top:284.789246pt;width:21.539781pt;height:15pt;mso-position-horizontal-relative:page;mso-position-vertical-relative:page;z-index:-114" type="#_x0000_t202" filled="f" stroked="f">
            <v:textbox inset="0,0,0,0">
              <w:txbxContent>
                <w:p>
                  <w:pPr>
                    <w:spacing w:before="0" w:after="0" w:line="285" w:lineRule="exact"/>
                    <w:ind w:left="20" w:right="-59"/>
                    <w:jc w:val="left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6"/>
                      <w:szCs w:val="26"/>
                      <w:color w:val="B51600"/>
                      <w:spacing w:val="0"/>
                      <w:w w:val="82"/>
                    </w:rPr>
                    <w:t>k!x8</w:t>
                  </w:r>
                  <w:r>
                    <w:rPr>
                      <w:rFonts w:ascii="Times New Roman" w:hAnsi="Times New Roman" w:cs="Times New Roman" w:eastAsia="Times New Roman"/>
                      <w:sz w:val="26"/>
                      <w:szCs w:val="26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6.25pt;margin-top:318.64859pt;width:135.543286pt;height:26.5pt;mso-position-horizontal-relative:page;mso-position-vertical-relative:page;z-index:-113" type="#_x0000_t202" filled="f" stroked="f">
            <v:textbox inset="0,0,0,0">
              <w:txbxContent>
                <w:p>
                  <w:pPr>
                    <w:spacing w:before="0" w:after="0" w:line="245" w:lineRule="exact"/>
                    <w:ind w:left="20" w:right="-53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B51600"/>
                      <w:w w:val="91"/>
                    </w:rPr>
                    <w:t>teCAPTCAApkloila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B51600"/>
                      <w:spacing w:val="-33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B51600"/>
                      <w:spacing w:val="0"/>
                      <w:w w:val="100"/>
                    </w:rPr>
                    <w:t>an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B51600"/>
                      <w:spacing w:val="0"/>
                      <w:w w:val="100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color w:val="B51600"/>
                      <w:spacing w:val="20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B51600"/>
                      <w:spacing w:val="0"/>
                      <w:w w:val="100"/>
                    </w:rPr>
                    <w:t>lbrariea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000000"/>
                      <w:spacing w:val="0"/>
                      <w:w w:val="100"/>
                    </w:rPr>
                  </w:r>
                </w:p>
                <w:p>
                  <w:pPr>
                    <w:spacing w:before="17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B51600"/>
                      <w:spacing w:val="0"/>
                      <w:w w:val="88"/>
                    </w:rPr>
                    <w:t>teCAPTCAAAP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B51600"/>
                      <w:spacing w:val="0"/>
                      <w:w w:val="8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B51600"/>
                      <w:spacing w:val="-10"/>
                      <w:w w:val="8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B51600"/>
                      <w:spacing w:val="0"/>
                      <w:w w:val="90"/>
                    </w:rPr>
                    <w:t>Do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B51600"/>
                      <w:spacing w:val="0"/>
                      <w:w w:val="89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B51600"/>
                      <w:spacing w:val="0"/>
                      <w:w w:val="89"/>
                      <w:u w:val="single" w:color="000000"/>
                    </w:rPr>
                    <w:t>cumentatio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B51600"/>
                      <w:spacing w:val="0"/>
                      <w:w w:val="89"/>
                      <w:u w:val="single" w:color="000000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B51600"/>
                      <w:spacing w:val="0"/>
                      <w:w w:val="89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B51600"/>
                      <w:spacing w:val="0"/>
                      <w:w w:val="90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2.25pt;margin-top:373.691589pt;width:207.507688pt;height:40.584645pt;mso-position-horizontal-relative:page;mso-position-vertical-relative:page;z-index:-112" type="#_x0000_t202" filled="f" stroked="f">
            <v:textbox inset="0,0,0,0">
              <w:txbxContent>
                <w:p>
                  <w:pPr>
                    <w:spacing w:before="0" w:after="0" w:line="275" w:lineRule="exact"/>
                    <w:ind w:left="35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1"/>
                      <w:szCs w:val="21"/>
                      <w:w w:val="90"/>
                      <w:b/>
                      <w:bCs/>
                    </w:rPr>
                    <w:t>Now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-27"/>
                      <w:w w:val="100"/>
                      <w:b/>
                      <w:bCs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  <w:b/>
                      <w:bCs/>
                    </w:rPr>
                    <w:t>wild?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9"/>
                      <w:w w:val="100"/>
                      <w:b/>
                      <w:bCs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1"/>
                      <w:szCs w:val="21"/>
                      <w:spacing w:val="0"/>
                      <w:w w:val="80"/>
                    </w:rPr>
                    <w:t>lfliQ</w:t>
                  </w:r>
                  <w:r>
                    <w:rPr>
                      <w:rFonts w:ascii="Times New Roman" w:hAnsi="Times New Roman" w:cs="Times New Roman" w:eastAsia="Times New Roman"/>
                      <w:sz w:val="21"/>
                      <w:szCs w:val="21"/>
                      <w:spacing w:val="0"/>
                      <w:w w:val="80"/>
                    </w:rPr>
                    <w:t>U</w:t>
                  </w:r>
                  <w:r>
                    <w:rPr>
                      <w:rFonts w:ascii="Times New Roman" w:hAnsi="Times New Roman" w:cs="Times New Roman" w:eastAsia="Times New Roman"/>
                      <w:sz w:val="21"/>
                      <w:szCs w:val="21"/>
                      <w:spacing w:val="-1"/>
                      <w:w w:val="80"/>
                    </w:rPr>
                    <w:t> 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94"/>
                    </w:rPr>
                    <w:t>justliQIIII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9"/>
                      <w:w w:val="95"/>
                    </w:rPr>
                    <w:t>d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90"/>
                    </w:rPr>
                    <w:t>IC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7"/>
                      <w:w w:val="90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spacing w:val="0"/>
                      <w:w w:val="80"/>
                    </w:rPr>
                    <w:t>fGr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spacing w:val="-33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234"/>
                    </w:rPr>
                    <w:t>1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-81"/>
                      <w:w w:val="23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5"/>
                      <w:szCs w:val="25"/>
                      <w:spacing w:val="0"/>
                      <w:w w:val="100"/>
                    </w:rPr>
                    <w:t>aet</w:t>
                  </w:r>
                  <w:r>
                    <w:rPr>
                      <w:rFonts w:ascii="Times New Roman" w:hAnsi="Times New Roman" w:cs="Times New Roman" w:eastAsia="Times New Roman"/>
                      <w:sz w:val="25"/>
                      <w:szCs w:val="25"/>
                      <w:spacing w:val="-39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35"/>
                    </w:rPr>
                    <w:t>ofbyt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-12"/>
                      <w:w w:val="135"/>
                    </w:rPr>
                    <w:t>.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-60"/>
                      <w:w w:val="600"/>
                    </w:rPr>
                    <w:t>-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</w:r>
                </w:p>
                <w:p>
                  <w:pPr>
                    <w:spacing w:before="0" w:after="0" w:line="250" w:lineRule="exact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Pr/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94"/>
                    </w:rPr>
                    <w:t>8b.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3"/>
                      <w:w w:val="94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spacing w:val="0"/>
                      <w:w w:val="94"/>
                    </w:rPr>
                    <w:t>Thill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spacing w:val="-11"/>
                      <w:w w:val="9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spacing w:val="0"/>
                      <w:w w:val="77"/>
                    </w:rPr>
                    <w:t>ill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spacing w:val="-33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93"/>
                    </w:rPr>
                    <w:t>dane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-35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98"/>
                    </w:rPr>
                    <w:t>il'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13"/>
                      <w:w w:val="99"/>
                    </w:rPr>
                    <w:t>l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94"/>
                    </w:rPr>
                    <w:t>tw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95"/>
                    </w:rPr>
                    <w:t>o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-34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3"/>
                    </w:rPr>
                    <w:t>plllla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12"/>
                      <w:w w:val="104"/>
                    </w:rPr>
                    <w:t>.</w:t>
                  </w:r>
                  <w:r>
                    <w:rPr>
                      <w:rFonts w:ascii="Arial" w:hAnsi="Arial" w:cs="Arial" w:eastAsia="Arial"/>
                      <w:sz w:val="23"/>
                      <w:szCs w:val="23"/>
                      <w:spacing w:val="0"/>
                      <w:w w:val="87"/>
                    </w:rPr>
                    <w:t>Fital</w:t>
                  </w:r>
                  <w:r>
                    <w:rPr>
                      <w:rFonts w:ascii="Arial" w:hAnsi="Arial" w:cs="Arial" w:eastAsia="Arial"/>
                      <w:sz w:val="23"/>
                      <w:szCs w:val="23"/>
                      <w:spacing w:val="1"/>
                      <w:w w:val="87"/>
                    </w:rPr>
                    <w:t>.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87"/>
                    </w:rPr>
                    <w:t>IIIMi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88"/>
                    </w:rPr>
                    <w:t>d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-43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100"/>
                    </w:rPr>
                    <w:t>t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101"/>
                    </w:rPr>
                    <w:t>o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-29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spacing w:val="0"/>
                      <w:w w:val="108"/>
                    </w:rPr>
                    <w:t>ldd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spacing w:val="0"/>
                      <w:w w:val="100"/>
                    </w:rPr>
                  </w:r>
                </w:p>
                <w:p>
                  <w:pPr>
                    <w:spacing w:before="0" w:after="0" w:line="272" w:lineRule="exact"/>
                    <w:ind w:left="35" w:right="-56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Pr/>
                  <w:r>
                    <w:rPr>
                      <w:rFonts w:ascii="Arial" w:hAnsi="Arial" w:cs="Arial" w:eastAsia="Arial"/>
                      <w:sz w:val="21"/>
                      <w:szCs w:val="21"/>
                      <w:w w:val="91"/>
                    </w:rPr>
                    <w:t>IIICAPTCHA\'ddgill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-27"/>
                      <w:w w:val="91"/>
                    </w:rPr>
                    <w:t>.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190"/>
                    </w:rPr>
                    <w:t>S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-6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191"/>
                    </w:rPr>
                    <w:t>d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-19"/>
                      <w:w w:val="190"/>
                    </w:rPr>
                    <w:t>.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94"/>
                    </w:rPr>
                    <w:t>yo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14"/>
                      <w:w w:val="94"/>
                    </w:rPr>
                    <w:t>u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107"/>
                    </w:rPr>
                    <w:t>Med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104"/>
                    </w:rPr>
                    <w:t>l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8"/>
                      <w:w w:val="104"/>
                    </w:rPr>
                    <w:t>D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86"/>
                    </w:rPr>
                    <w:t>confVIt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87"/>
                    </w:rPr>
                    <w:t>e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5.231537pt;margin-top:375.241699pt;width:137.586366pt;height:39.297546pt;mso-position-horizontal-relative:page;mso-position-vertical-relative:page;z-index:-111" type="#_x0000_t202" filled="f" stroked="f">
            <v:textbox inset="0,0,0,0">
              <w:txbxContent>
                <w:p>
                  <w:pPr>
                    <w:spacing w:before="0" w:after="0" w:line="235" w:lineRule="exact"/>
                    <w:ind w:left="156" w:right="-20"/>
                    <w:jc w:val="left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  <w:rPr/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100"/>
                    </w:rPr>
                    <w:t>Med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100"/>
                    </w:rPr>
                    <w:t>l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3"/>
                      <w:w w:val="100"/>
                    </w:rPr>
                    <w:t>D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100"/>
                    </w:rPr>
                    <w:t>ii'IIIIIII'IICAPTCHAon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100"/>
                    </w:rPr>
                  </w:r>
                </w:p>
                <w:p>
                  <w:pPr>
                    <w:spacing w:before="21" w:after="0" w:line="220" w:lineRule="auto"/>
                    <w:ind w:left="20" w:right="-45" w:firstLine="360"/>
                    <w:jc w:val="left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spacing w:val="0"/>
                      <w:w w:val="100"/>
                    </w:rPr>
                    <w:t>80t'lll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spacing w:val="34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spacing w:val="0"/>
                      <w:w w:val="80"/>
                    </w:rPr>
                    <w:t>HTML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spacing w:val="-35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spacing w:val="0"/>
                      <w:w w:val="95"/>
                    </w:rPr>
                    <w:t>lhll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spacing w:val="5"/>
                      <w:w w:val="95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spacing w:val="0"/>
                      <w:w w:val="91"/>
                    </w:rPr>
                    <w:t>daple,ya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spacing w:val="-3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100"/>
                    </w:rPr>
                    <w:t>the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239"/>
                    </w:rPr>
                    <w:t>b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-6"/>
                      <w:w w:val="239"/>
                    </w:rPr>
                    <w:t>m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104"/>
                    </w:rPr>
                    <w:t>l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10"/>
                      <w:w w:val="104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spacing w:val="0"/>
                      <w:w w:val="139"/>
                    </w:rPr>
                    <w:t>conllct-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spacing w:val="-40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6"/>
                      <w:szCs w:val="26"/>
                      <w:spacing w:val="0"/>
                      <w:w w:val="82"/>
                    </w:rPr>
                    <w:t>aervwa</w:t>
                  </w:r>
                  <w:r>
                    <w:rPr>
                      <w:rFonts w:ascii="Times New Roman" w:hAnsi="Times New Roman" w:cs="Times New Roman" w:eastAsia="Times New Roman"/>
                      <w:sz w:val="26"/>
                      <w:szCs w:val="26"/>
                      <w:spacing w:val="-27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100"/>
                    </w:rPr>
                    <w:t>to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2.25pt;margin-top:413.039246pt;width:341.362881pt;height:28.109347pt;mso-position-horizontal-relative:page;mso-position-vertical-relative:page;z-index:-110" type="#_x0000_t202" filled="f" stroked="f">
            <v:textbox inset="0,0,0,0">
              <w:txbxContent>
                <w:p>
                  <w:pPr>
                    <w:spacing w:before="0" w:after="0" w:line="285" w:lineRule="exact"/>
                    <w:ind w:left="20" w:right="-59"/>
                    <w:jc w:val="left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  <w:rPr/>
                  <w:r>
                    <w:rPr>
                      <w:rFonts w:ascii="Arial" w:hAnsi="Arial" w:cs="Arial" w:eastAsia="Arial"/>
                      <w:sz w:val="25"/>
                      <w:szCs w:val="25"/>
                      <w:spacing w:val="0"/>
                      <w:w w:val="87"/>
                      <w:i/>
                    </w:rPr>
                    <w:t>Vfdo</w:t>
                  </w:r>
                  <w:r>
                    <w:rPr>
                      <w:rFonts w:ascii="Arial" w:hAnsi="Arial" w:cs="Arial" w:eastAsia="Arial"/>
                      <w:sz w:val="25"/>
                      <w:szCs w:val="25"/>
                      <w:spacing w:val="10"/>
                      <w:w w:val="87"/>
                      <w:i/>
                    </w:rPr>
                    <w:t>t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87"/>
                    </w:rPr>
                    <w:t>IIICAPTCHAICiuticna.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-6"/>
                      <w:w w:val="87"/>
                    </w:rPr>
                    <w:t> 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91"/>
                    </w:rPr>
                    <w:t>Here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-36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3"/>
                      <w:szCs w:val="23"/>
                      <w:spacing w:val="0"/>
                      <w:w w:val="279"/>
                    </w:rPr>
                    <w:t>n</w:t>
                  </w:r>
                  <w:r>
                    <w:rPr>
                      <w:rFonts w:ascii="Arial" w:hAnsi="Arial" w:cs="Arial" w:eastAsia="Arial"/>
                      <w:sz w:val="23"/>
                      <w:szCs w:val="23"/>
                      <w:spacing w:val="-139"/>
                      <w:w w:val="279"/>
                    </w:rPr>
                    <w:t> 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89"/>
                    </w:rPr>
                    <w:t>apecifi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90"/>
                    </w:rPr>
                    <w:t>c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-38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spacing w:val="0"/>
                      <w:w w:val="87"/>
                    </w:rPr>
                    <w:t>inlllnlclio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spacing w:val="0"/>
                      <w:w w:val="87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spacing w:val="-11"/>
                      <w:w w:val="8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0"/>
                      <w:w w:val="81"/>
                    </w:rPr>
                    <w:t>rot: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-33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color w:val="B51600"/>
                      <w:spacing w:val="0"/>
                      <w:w w:val="104"/>
                    </w:rPr>
                    <w:t>fHB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color w:val="B51600"/>
                      <w:spacing w:val="-47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6"/>
                      <w:szCs w:val="26"/>
                      <w:color w:val="B51600"/>
                      <w:spacing w:val="-47"/>
                      <w:w w:val="81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6"/>
                      <w:szCs w:val="26"/>
                      <w:color w:val="B51600"/>
                      <w:spacing w:val="0"/>
                      <w:w w:val="81"/>
                      <w:u w:val="thick" w:color="000000"/>
                    </w:rPr>
                    <w:t>Wo!'dPt</w:t>
                  </w:r>
                  <w:r>
                    <w:rPr>
                      <w:rFonts w:ascii="Times New Roman" w:hAnsi="Times New Roman" w:cs="Times New Roman" w:eastAsia="Times New Roman"/>
                      <w:sz w:val="26"/>
                      <w:szCs w:val="26"/>
                      <w:color w:val="B51600"/>
                      <w:spacing w:val="0"/>
                      <w:w w:val="81"/>
                      <w:u w:val="thick" w:color="000000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6"/>
                      <w:szCs w:val="26"/>
                      <w:color w:val="B51600"/>
                      <w:spacing w:val="-20"/>
                      <w:w w:val="81"/>
                      <w:u w:val="thick" w:color="000000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sz w:val="26"/>
                      <w:szCs w:val="26"/>
                      <w:color w:val="B51600"/>
                      <w:spacing w:val="-20"/>
                      <w:w w:val="81"/>
                      <w:u w:val="thick" w:color="000000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6"/>
                      <w:szCs w:val="26"/>
                      <w:color w:val="B51600"/>
                      <w:spacing w:val="-20"/>
                      <w:w w:val="81"/>
                      <w:u w:val="thick" w:color="000000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6"/>
                      <w:szCs w:val="26"/>
                      <w:color w:val="1A0300"/>
                      <w:spacing w:val="4"/>
                      <w:w w:val="160"/>
                      <w:u w:val="thick" w:color="000000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26"/>
                      <w:szCs w:val="26"/>
                      <w:color w:val="1A0300"/>
                      <w:spacing w:val="4"/>
                      <w:w w:val="160"/>
                      <w:u w:val="thick" w:color="000000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6"/>
                      <w:szCs w:val="26"/>
                      <w:color w:val="1A0300"/>
                      <w:spacing w:val="4"/>
                      <w:w w:val="160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6"/>
                      <w:szCs w:val="26"/>
                      <w:color w:val="1A0300"/>
                      <w:spacing w:val="4"/>
                      <w:w w:val="160"/>
                    </w:rPr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color w:val="000000"/>
                      <w:spacing w:val="0"/>
                      <w:w w:val="92"/>
                    </w:rPr>
                    <w:t>and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color w:val="000000"/>
                      <w:spacing w:val="0"/>
                      <w:w w:val="100"/>
                    </w:rPr>
                  </w:r>
                </w:p>
                <w:p>
                  <w:pPr>
                    <w:spacing w:before="8" w:after="0" w:line="240" w:lineRule="auto"/>
                    <w:ind w:left="35" w:right="-2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B51600"/>
                      <w:w w:val="95"/>
                      <w:b/>
                      <w:bCs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B51600"/>
                      <w:w w:val="95"/>
                      <w:b/>
                      <w:bCs/>
                      <w:u w:val="thick" w:color="000000"/>
                    </w:rPr>
                    <w:t>MosiiWij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B51600"/>
                      <w:w w:val="95"/>
                      <w:b/>
                      <w:bCs/>
                      <w:u w:val="thick" w:color="000000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B51600"/>
                      <w:w w:val="95"/>
                      <w:b/>
                      <w:bCs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B51600"/>
                      <w:w w:val="96"/>
                      <w:b/>
                      <w:bCs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B51600"/>
                      <w:spacing w:val="-25"/>
                      <w:w w:val="100"/>
                      <w:b/>
                      <w:bCs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000000"/>
                      <w:spacing w:val="0"/>
                      <w:w w:val="85"/>
                      <w:b/>
                      <w:bCs/>
                    </w:rPr>
                    <w:t>For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000000"/>
                      <w:spacing w:val="-36"/>
                      <w:w w:val="100"/>
                      <w:b/>
                      <w:bCs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000000"/>
                      <w:spacing w:val="0"/>
                      <w:w w:val="100"/>
                      <w:b/>
                      <w:bCs/>
                    </w:rPr>
                    <w:t>Olh•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000000"/>
                      <w:spacing w:val="-21"/>
                      <w:w w:val="100"/>
                      <w:b/>
                      <w:bCs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000000"/>
                      <w:spacing w:val="0"/>
                      <w:w w:val="111"/>
                      <w:b/>
                      <w:bCs/>
                    </w:rPr>
                    <w:t>enviJCiii.ma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000000"/>
                      <w:spacing w:val="0"/>
                      <w:w w:val="111"/>
                      <w:b/>
                      <w:bCs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color w:val="000000"/>
                      <w:spacing w:val="-18"/>
                      <w:w w:val="111"/>
                      <w:b/>
                      <w:bCs/>
                    </w:rPr>
                    <w:t> 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color w:val="000000"/>
                      <w:spacing w:val="0"/>
                      <w:w w:val="85"/>
                      <w:b/>
                      <w:bCs/>
                    </w:rPr>
                    <w:t>Yili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color w:val="000000"/>
                      <w:spacing w:val="0"/>
                      <w:w w:val="86"/>
                      <w:b/>
                      <w:bCs/>
                    </w:rPr>
                    <w:t>t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color w:val="000000"/>
                      <w:spacing w:val="-37"/>
                      <w:w w:val="100"/>
                      <w:b/>
                      <w:bCs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000000"/>
                      <w:spacing w:val="0"/>
                      <w:w w:val="92"/>
                      <w:b/>
                      <w:bCs/>
                    </w:rPr>
                    <w:t>cur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000000"/>
                      <w:spacing w:val="-29"/>
                      <w:w w:val="100"/>
                      <w:b/>
                      <w:bCs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color w:val="B51600"/>
                      <w:spacing w:val="-29"/>
                      <w:w w:val="119"/>
                      <w:b/>
                      <w:bCs/>
                    </w:rPr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color w:val="B51600"/>
                      <w:spacing w:val="0"/>
                      <w:w w:val="119"/>
                      <w:b/>
                      <w:bCs/>
                      <w:u w:val="thick" w:color="000000"/>
                    </w:rPr>
                    <w:t>l'!tQH'!j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color w:val="B51600"/>
                      <w:spacing w:val="3"/>
                      <w:w w:val="119"/>
                      <w:b/>
                      <w:bCs/>
                      <w:u w:val="thick" w:color="000000"/>
                    </w:rPr>
                    <w:t>M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color w:val="B51600"/>
                      <w:spacing w:val="3"/>
                      <w:w w:val="119"/>
                      <w:b/>
                      <w:bCs/>
                      <w:u w:val="thick" w:color="000000"/>
                    </w:rPr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color w:val="B51600"/>
                      <w:spacing w:val="3"/>
                      <w:w w:val="119"/>
                      <w:b/>
                      <w:bCs/>
                      <w:u w:val="thick" w:color="000000"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B51600"/>
                      <w:spacing w:val="0"/>
                      <w:w w:val="106"/>
                      <w:b/>
                      <w:bCs/>
                      <w:u w:val="thick" w:color="000000"/>
                    </w:rPr>
                    <w:t>Mre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B51600"/>
                      <w:spacing w:val="0"/>
                      <w:w w:val="106"/>
                      <w:b/>
                      <w:bCs/>
                    </w:rPr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4.75pt;margin-top:464.380249pt;width:121.433273pt;height:33pt;mso-position-horizontal-relative:page;mso-position-vertical-relative:page;z-index:-109" type="#_x0000_t202" filled="f" stroked="f">
            <v:textbox inset="0,0,0,0">
              <w:txbxContent>
                <w:p>
                  <w:pPr>
                    <w:spacing w:before="0" w:after="0" w:line="654" w:lineRule="exact"/>
                    <w:ind w:left="20" w:right="-113"/>
                    <w:jc w:val="left"/>
                    <w:rPr>
                      <w:rFonts w:ascii="Arial" w:hAnsi="Arial" w:cs="Arial" w:eastAsia="Arial"/>
                      <w:sz w:val="62"/>
                      <w:szCs w:val="62"/>
                    </w:rPr>
                  </w:pPr>
                  <w:rPr/>
                  <w:r>
                    <w:rPr>
                      <w:rFonts w:ascii="Arial" w:hAnsi="Arial" w:cs="Arial" w:eastAsia="Arial"/>
                      <w:sz w:val="17"/>
                      <w:szCs w:val="17"/>
                      <w:color w:val="B51600"/>
                      <w:w w:val="96"/>
                    </w:rPr>
                    <w:t>Cl201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color w:val="B51600"/>
                      <w:spacing w:val="-9"/>
                      <w:w w:val="96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  <w:color w:val="B51600"/>
                      <w:spacing w:val="0"/>
                      <w:w w:val="80"/>
                    </w:rPr>
                    <w:t>OOOQi</w:t>
                  </w:r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  <w:color w:val="B51600"/>
                      <w:spacing w:val="0"/>
                      <w:w w:val="81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  <w:color w:val="B51600"/>
                      <w:spacing w:val="0"/>
                      <w:w w:val="148"/>
                    </w:rPr>
                    <w:t>•</w:t>
                  </w:r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  <w:color w:val="B51600"/>
                      <w:spacing w:val="-4"/>
                      <w:w w:val="148"/>
                    </w:rPr>
                    <w:t>•</w:t>
                  </w:r>
                  <w:r>
                    <w:rPr>
                      <w:rFonts w:ascii="Arial" w:hAnsi="Arial" w:cs="Arial" w:eastAsia="Arial"/>
                      <w:sz w:val="62"/>
                      <w:szCs w:val="62"/>
                      <w:color w:val="B51600"/>
                      <w:spacing w:val="0"/>
                      <w:w w:val="62"/>
                    </w:rPr>
                    <w:t>u.,</w:t>
                  </w:r>
                  <w:r>
                    <w:rPr>
                      <w:rFonts w:ascii="Arial" w:hAnsi="Arial" w:cs="Arial" w:eastAsia="Arial"/>
                      <w:sz w:val="62"/>
                      <w:szCs w:val="62"/>
                      <w:color w:val="B51600"/>
                      <w:spacing w:val="-44"/>
                      <w:w w:val="62"/>
                    </w:rPr>
                    <w:t>.</w:t>
                  </w:r>
                  <w:r>
                    <w:rPr>
                      <w:rFonts w:ascii="Arial" w:hAnsi="Arial" w:cs="Arial" w:eastAsia="Arial"/>
                      <w:sz w:val="62"/>
                      <w:szCs w:val="62"/>
                      <w:color w:val="B51600"/>
                      <w:spacing w:val="0"/>
                      <w:w w:val="168"/>
                    </w:rPr>
                    <w:t>--</w:t>
                  </w:r>
                  <w:r>
                    <w:rPr>
                      <w:rFonts w:ascii="Arial" w:hAnsi="Arial" w:cs="Arial" w:eastAsia="Arial"/>
                      <w:sz w:val="62"/>
                      <w:szCs w:val="62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4.75pt;margin-top:466.343903pt;width:179.143879pt;height:14pt;mso-position-horizontal-relative:page;mso-position-vertical-relative:page;z-index:-108" type="#_x0000_t202" filled="f" stroked="f">
            <v:textbox inset="0,0,0,0">
              <w:txbxContent>
                <w:p>
                  <w:pPr>
                    <w:spacing w:before="0" w:after="0" w:line="265" w:lineRule="exact"/>
                    <w:ind w:left="20" w:right="-56"/>
                    <w:jc w:val="left"/>
                    <w:rPr>
                      <w:rFonts w:ascii="Arial" w:hAnsi="Arial" w:cs="Arial" w:eastAsia="Arial"/>
                      <w:sz w:val="23"/>
                      <w:szCs w:val="23"/>
                    </w:rPr>
                  </w:pPr>
                  <w:rPr/>
                  <w:r>
                    <w:rPr>
                      <w:rFonts w:ascii="Arial" w:hAnsi="Arial" w:cs="Arial" w:eastAsia="Arial"/>
                      <w:sz w:val="21"/>
                      <w:szCs w:val="21"/>
                      <w:color w:val="B51600"/>
                      <w:w w:val="132"/>
                    </w:rPr>
                    <w:t>!!!IIAII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color w:val="B51600"/>
                      <w:spacing w:val="14"/>
                      <w:w w:val="133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color w:val="B51600"/>
                      <w:spacing w:val="0"/>
                      <w:w w:val="84"/>
                    </w:rPr>
                    <w:t>uo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color w:val="B51600"/>
                      <w:spacing w:val="-44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color w:val="B51600"/>
                      <w:spacing w:val="0"/>
                      <w:w w:val="97"/>
                    </w:rPr>
                    <w:t>19!!!!!!;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color w:val="B51600"/>
                      <w:spacing w:val="-7"/>
                      <w:w w:val="97"/>
                    </w:rPr>
                    <w:t>!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color w:val="B51600"/>
                      <w:spacing w:val="14"/>
                      <w:w w:val="225"/>
                    </w:rPr>
                    <w:t>I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color w:val="B51600"/>
                      <w:spacing w:val="0"/>
                      <w:w w:val="135"/>
                    </w:rPr>
                    <w:t>!!!I!!!.!!!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color w:val="B51600"/>
                      <w:spacing w:val="-15"/>
                      <w:w w:val="135"/>
                    </w:rPr>
                    <w:t>!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color w:val="B51600"/>
                      <w:spacing w:val="0"/>
                      <w:w w:val="225"/>
                    </w:rPr>
                    <w:t>I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color w:val="B51600"/>
                      <w:spacing w:val="-44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3"/>
                      <w:szCs w:val="23"/>
                      <w:color w:val="B51600"/>
                      <w:spacing w:val="0"/>
                      <w:w w:val="103"/>
                    </w:rPr>
                    <w:t>!!!!!!9:</w:t>
                  </w:r>
                  <w:r>
                    <w:rPr>
                      <w:rFonts w:ascii="Arial" w:hAnsi="Arial" w:cs="Arial" w:eastAsia="Arial"/>
                      <w:sz w:val="23"/>
                      <w:szCs w:val="23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7pt;margin-top:779.496277pt;width:84.914924pt;height:13.5pt;mso-position-horizontal-relative:page;mso-position-vertical-relative:page;z-index:-107" type="#_x0000_t202" filled="f" stroked="f">
            <v:textbox inset="0,0,0,0">
              <w:txbxContent>
                <w:p>
                  <w:pPr>
                    <w:spacing w:before="0" w:after="0" w:line="255" w:lineRule="exact"/>
                    <w:ind w:left="20" w:right="-55"/>
                    <w:jc w:val="left"/>
                    <w:rPr>
                      <w:rFonts w:ascii="Times New Roman" w:hAnsi="Times New Roman" w:cs="Times New Roman" w:eastAsia="Times New Roman"/>
                      <w:sz w:val="23"/>
                      <w:szCs w:val="23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3"/>
                      <w:szCs w:val="23"/>
                      <w:w w:val="83"/>
                    </w:rPr>
                    <w:t>51112011</w:t>
                  </w:r>
                  <w:r>
                    <w:rPr>
                      <w:rFonts w:ascii="Times New Roman" w:hAnsi="Times New Roman" w:cs="Times New Roman" w:eastAsia="Times New Roman"/>
                      <w:sz w:val="23"/>
                      <w:szCs w:val="23"/>
                      <w:spacing w:val="-35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3"/>
                      <w:szCs w:val="23"/>
                      <w:spacing w:val="0"/>
                      <w:w w:val="100"/>
                    </w:rPr>
                    <w:t>12:5</w:t>
                  </w:r>
                  <w:r>
                    <w:rPr>
                      <w:rFonts w:ascii="Times New Roman" w:hAnsi="Times New Roman" w:cs="Times New Roman" w:eastAsia="Times New Roman"/>
                      <w:sz w:val="23"/>
                      <w:szCs w:val="23"/>
                      <w:spacing w:val="0"/>
                      <w:w w:val="100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23"/>
                      <w:szCs w:val="23"/>
                      <w:spacing w:val="-22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3"/>
                      <w:szCs w:val="23"/>
                      <w:spacing w:val="0"/>
                      <w:w w:val="100"/>
                    </w:rPr>
                    <w:t>PM</w:t>
                  </w:r>
                  <w:r>
                    <w:rPr>
                      <w:rFonts w:ascii="Times New Roman" w:hAnsi="Times New Roman" w:cs="Times New Roman" w:eastAsia="Times New Roman"/>
                      <w:sz w:val="23"/>
                      <w:szCs w:val="23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-1pt;margin-top:780.241699pt;width:29.3813pt;height:12.5pt;mso-position-horizontal-relative:page;mso-position-vertical-relative:page;z-index:-106" type="#_x0000_t202" filled="f" stroked="f">
            <v:textbox inset="0,0,0,0">
              <w:txbxContent>
                <w:p>
                  <w:pPr>
                    <w:spacing w:before="0" w:after="0" w:line="235" w:lineRule="exact"/>
                    <w:ind w:left="20" w:right="-51"/>
                    <w:jc w:val="left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  <w:rPr/>
                  <w:r>
                    <w:rPr>
                      <w:rFonts w:ascii="Arial" w:hAnsi="Arial" w:cs="Arial" w:eastAsia="Arial"/>
                      <w:sz w:val="21"/>
                      <w:szCs w:val="21"/>
                      <w:spacing w:val="7"/>
                      <w:w w:val="119"/>
                    </w:rPr>
                    <w:t>1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119"/>
                      <w:i/>
                    </w:rPr>
                    <w:t>a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119"/>
                      <w:i/>
                    </w:rPr>
                    <w:t>t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-34"/>
                      <w:w w:val="119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135"/>
                    </w:rPr>
                    <w:t>1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100"/>
                    </w:rPr>
                  </w:r>
                </w:p>
              </w:txbxContent>
            </v:textbox>
          </v:shape>
        </w:pict>
      </w:r>
    </w:p>
    <w:sectPr>
      <w:type w:val="continuous"/>
      <w:pgSz w:w="12240" w:h="15840"/>
      <w:pgMar w:top="14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barbaraec</dc:creator>
  <dc:title>localhost reCAPTCHA Admin</dc:title>
  <dcterms:created xsi:type="dcterms:W3CDTF">2011-09-05T07:53:16Z</dcterms:created>
  <dcterms:modified xsi:type="dcterms:W3CDTF">2011-09-05T07:53:16Z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2011-05-01T00:00:00Z</vt:filetime>
  </property>
  <property fmtid="{D5CDD505-2E9C-101B-9397-08002B2CF9AE}" pid="3" name="LastSaved">
    <vt:filetime>2011-09-05T00:00:00Z</vt:filetime>
  </property>
</Properties>
</file>